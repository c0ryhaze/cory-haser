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88"/>
        <w:gridCol w:w="674"/>
        <w:gridCol w:w="6055"/>
      </w:tblGrid>
      <w:tr w:rsidR="009579A8" w:rsidRPr="00EF4ED3" w14:paraId="6DC26F5E" w14:textId="77777777" w:rsidTr="009579A8">
        <w:trPr>
          <w:trHeight w:val="11199"/>
        </w:trPr>
        <w:tc>
          <w:tcPr>
            <w:tcW w:w="2988" w:type="dxa"/>
          </w:tcPr>
          <w:sdt>
            <w:sdtPr>
              <w:rPr>
                <w:rFonts w:ascii="Gill Sans" w:hAnsi="Gill Sans" w:cs="Gill Sans"/>
              </w:rPr>
              <w:alias w:val="Your Name:"/>
              <w:tag w:val="Your Name:"/>
              <w:id w:val="-1220516334"/>
              <w:placeholder>
                <w:docPart w:val="CC5EE1FD5479684B95B70703B3A9A4A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8CDE51E" w14:textId="77777777" w:rsidR="00B93310" w:rsidRPr="00EF4ED3" w:rsidRDefault="007F3B1B" w:rsidP="003856C9">
                <w:pPr>
                  <w:pStyle w:val="Heading1"/>
                  <w:rPr>
                    <w:rFonts w:ascii="Gill Sans" w:hAnsi="Gill Sans" w:cs="Gill Sans"/>
                  </w:rPr>
                </w:pPr>
                <w:r w:rsidRPr="00EF4ED3">
                  <w:rPr>
                    <w:rFonts w:ascii="Gill Sans" w:hAnsi="Gill Sans" w:cs="Gill Sans"/>
                  </w:rPr>
                  <w:t>Cory Haser</w:t>
                </w:r>
              </w:p>
            </w:sdtContent>
          </w:sdt>
          <w:tbl>
            <w:tblPr>
              <w:tblW w:w="2963" w:type="dxa"/>
              <w:tblInd w:w="1" w:type="dxa"/>
              <w:tblBorders>
                <w:top w:val="single" w:sz="8" w:space="0" w:color="30ACEC" w:themeColor="accent1"/>
                <w:bottom w:val="single" w:sz="8" w:space="0" w:color="30ACEC" w:themeColor="accent1"/>
                <w:insideH w:val="single" w:sz="8" w:space="0" w:color="30ACEC" w:themeColor="accent1"/>
                <w:insideV w:val="single" w:sz="8" w:space="0" w:color="30ACEC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63"/>
            </w:tblGrid>
            <w:tr w:rsidR="00441EB9" w:rsidRPr="00EF4ED3" w14:paraId="4549627E" w14:textId="77777777" w:rsidTr="009579A8">
              <w:trPr>
                <w:trHeight w:val="558"/>
              </w:trPr>
              <w:tc>
                <w:tcPr>
                  <w:tcW w:w="29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DB689E" w14:textId="77777777" w:rsidR="00441EB9" w:rsidRPr="00EF4ED3" w:rsidRDefault="00441EB9" w:rsidP="00441EB9">
                  <w:pPr>
                    <w:pStyle w:val="Heading3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06E6A08" wp14:editId="16E67D37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385BC8F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0acec [3204]" strokecolor="#30acec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0acec [3204]" strokecolor="#30acec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F4ED3" w14:paraId="60171AAB" w14:textId="77777777" w:rsidTr="009579A8">
              <w:trPr>
                <w:trHeight w:val="256"/>
              </w:trPr>
              <w:tc>
                <w:tcPr>
                  <w:tcW w:w="29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B546799" w14:textId="77777777" w:rsidR="00441EB9" w:rsidRPr="00EF4ED3" w:rsidRDefault="00EF4ED3" w:rsidP="007F3B1B">
                  <w:pPr>
                    <w:pStyle w:val="Heading3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  <w:caps w:val="0"/>
                    </w:rPr>
                    <w:t>hascor94@yahoo.com</w:t>
                  </w:r>
                </w:p>
              </w:tc>
            </w:tr>
            <w:tr w:rsidR="00441EB9" w:rsidRPr="00EF4ED3" w14:paraId="15A7C055" w14:textId="77777777" w:rsidTr="009579A8">
              <w:trPr>
                <w:trHeight w:val="536"/>
              </w:trPr>
              <w:tc>
                <w:tcPr>
                  <w:tcW w:w="29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166F3E6" w14:textId="77777777" w:rsidR="00441EB9" w:rsidRPr="00EF4ED3" w:rsidRDefault="00441EB9" w:rsidP="00441EB9">
                  <w:pPr>
                    <w:pStyle w:val="Heading3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35E6553" wp14:editId="7761D96C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B43CE2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0acec [3204]" strokecolor="#30acec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0acec [3204]" strokecolor="#30acec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F4ED3" w14:paraId="56E33CE6" w14:textId="77777777" w:rsidTr="009579A8">
              <w:trPr>
                <w:trHeight w:val="256"/>
              </w:trPr>
              <w:tc>
                <w:tcPr>
                  <w:tcW w:w="29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F8A476E" w14:textId="77777777" w:rsidR="00441EB9" w:rsidRPr="00EF4ED3" w:rsidRDefault="007F3B1B" w:rsidP="007F3B1B">
                  <w:pPr>
                    <w:pStyle w:val="Heading3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724-991-9442</w:t>
                  </w:r>
                </w:p>
              </w:tc>
            </w:tr>
            <w:tr w:rsidR="00441EB9" w:rsidRPr="00EF4ED3" w14:paraId="4078C3D4" w14:textId="77777777" w:rsidTr="009579A8">
              <w:trPr>
                <w:trHeight w:val="558"/>
              </w:trPr>
              <w:tc>
                <w:tcPr>
                  <w:tcW w:w="29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6A419A5" w14:textId="77777777" w:rsidR="00441EB9" w:rsidRPr="00EF4ED3" w:rsidRDefault="00441EB9" w:rsidP="00441EB9">
                  <w:pPr>
                    <w:pStyle w:val="Heading3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FDEEDE1" wp14:editId="2658D570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7FE6CD4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0acec [3204]" strokecolor="#30acec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0acec [3204]" strokecolor="#30acec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F4ED3" w14:paraId="5FB00C6F" w14:textId="77777777" w:rsidTr="009579A8">
              <w:trPr>
                <w:trHeight w:val="256"/>
              </w:trPr>
              <w:tc>
                <w:tcPr>
                  <w:tcW w:w="29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3FD83A3" w14:textId="77777777" w:rsidR="00441EB9" w:rsidRPr="00EF4ED3" w:rsidRDefault="00EF4ED3" w:rsidP="007F3B1B">
                  <w:pPr>
                    <w:pStyle w:val="Heading3"/>
                    <w:rPr>
                      <w:rFonts w:ascii="Gill Sans" w:hAnsi="Gill Sans" w:cs="Gill Sans"/>
                    </w:rPr>
                  </w:pPr>
                  <w:proofErr w:type="spellStart"/>
                  <w:r w:rsidRPr="00EF4ED3">
                    <w:rPr>
                      <w:rFonts w:ascii="Gill Sans" w:hAnsi="Gill Sans" w:cs="Gill Sans"/>
                      <w:caps w:val="0"/>
                    </w:rPr>
                    <w:t>coryhaser</w:t>
                  </w:r>
                  <w:proofErr w:type="spellEnd"/>
                </w:p>
              </w:tc>
            </w:tr>
            <w:tr w:rsidR="00441EB9" w:rsidRPr="00EF4ED3" w14:paraId="1DB44352" w14:textId="77777777" w:rsidTr="009579A8">
              <w:trPr>
                <w:trHeight w:val="924"/>
              </w:trPr>
              <w:tc>
                <w:tcPr>
                  <w:tcW w:w="296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FD9E0DA" w14:textId="77777777" w:rsidR="00441EB9" w:rsidRPr="00EF4ED3" w:rsidRDefault="00EF4ED3" w:rsidP="007F3B1B">
                  <w:pPr>
                    <w:pStyle w:val="Heading3"/>
                    <w:rPr>
                      <w:rFonts w:ascii="Gill Sans" w:eastAsiaTheme="minorHAnsi" w:hAnsi="Gill Sans" w:cs="Gill Sans"/>
                      <w:szCs w:val="18"/>
                    </w:rPr>
                  </w:pPr>
                  <w:r w:rsidRPr="00EF4ED3">
                    <w:rPr>
                      <w:rFonts w:ascii="Gill Sans" w:eastAsiaTheme="minorHAnsi" w:hAnsi="Gill Sans" w:cs="Gill Sans"/>
                      <w:noProof/>
                      <w:szCs w:val="18"/>
                    </w:rPr>
                    <w:drawing>
                      <wp:inline distT="0" distB="0" distL="0" distR="0" wp14:anchorId="3900F78A" wp14:editId="75253867">
                        <wp:extent cx="412679" cy="412679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wnload.png"/>
                                <pic:cNvPicPr/>
                              </pic:nvPicPr>
                              <pic:blipFill>
                                <a:blip r:embed="rId8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4779" cy="454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9405ED" w14:textId="77777777" w:rsidR="00EF4ED3" w:rsidRPr="00EF4ED3" w:rsidRDefault="00EF4ED3" w:rsidP="007F3B1B">
                  <w:pPr>
                    <w:pStyle w:val="Heading3"/>
                    <w:rPr>
                      <w:rFonts w:ascii="Gill Sans" w:eastAsiaTheme="minorHAnsi" w:hAnsi="Gill Sans" w:cs="Gill Sans"/>
                      <w:szCs w:val="18"/>
                    </w:rPr>
                  </w:pPr>
                  <w:r w:rsidRPr="00EF4ED3">
                    <w:rPr>
                      <w:rFonts w:ascii="Gill Sans" w:eastAsiaTheme="minorHAnsi" w:hAnsi="Gill Sans" w:cs="Gill Sans"/>
                      <w:caps w:val="0"/>
                      <w:szCs w:val="18"/>
                    </w:rPr>
                    <w:t>c0ryhaze</w:t>
                  </w:r>
                </w:p>
              </w:tc>
            </w:tr>
            <w:tr w:rsidR="005A7E57" w:rsidRPr="00EF4ED3" w14:paraId="40360501" w14:textId="77777777" w:rsidTr="009579A8">
              <w:trPr>
                <w:trHeight w:val="1549"/>
              </w:trPr>
              <w:tc>
                <w:tcPr>
                  <w:tcW w:w="2963" w:type="dxa"/>
                  <w:tcMar>
                    <w:top w:w="374" w:type="dxa"/>
                    <w:bottom w:w="115" w:type="dxa"/>
                  </w:tcMar>
                </w:tcPr>
                <w:p w14:paraId="27875BAF" w14:textId="77777777" w:rsidR="002C77B9" w:rsidRPr="00EF4ED3" w:rsidRDefault="00970BBA" w:rsidP="002C77B9">
                  <w:pPr>
                    <w:pStyle w:val="Heading3"/>
                    <w:rPr>
                      <w:rFonts w:ascii="Gill Sans" w:hAnsi="Gill Sans" w:cs="Gill Sans"/>
                    </w:rPr>
                  </w:pPr>
                  <w:sdt>
                    <w:sdtPr>
                      <w:rPr>
                        <w:rFonts w:ascii="Gill Sans" w:hAnsi="Gill Sans" w:cs="Gill Sans"/>
                      </w:rPr>
                      <w:alias w:val="Objective:"/>
                      <w:tag w:val="Objective:"/>
                      <w:id w:val="319159961"/>
                      <w:placeholder>
                        <w:docPart w:val="5E1C7FE1634DF3449FA94F3EE5E8A1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EF4ED3">
                        <w:rPr>
                          <w:rFonts w:ascii="Gill Sans" w:hAnsi="Gill Sans" w:cs="Gill Sans"/>
                        </w:rPr>
                        <w:t>Objective</w:t>
                      </w:r>
                    </w:sdtContent>
                  </w:sdt>
                </w:p>
                <w:p w14:paraId="0ED51993" w14:textId="77777777" w:rsidR="005A7E57" w:rsidRPr="00EF4ED3" w:rsidRDefault="00616FF4" w:rsidP="00616FF4">
                  <w:pPr>
                    <w:pStyle w:val="GraphicElement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mc:AlternateContent>
                      <mc:Choice Requires="wps">
                        <w:drawing>
                          <wp:inline distT="0" distB="0" distL="0" distR="0" wp14:anchorId="2FF1CE5D" wp14:editId="6A86A4D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9374A9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" strokecolor="#82cdf3 [1940]" strokeweight="1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042DD71" w14:textId="2E8EEB37" w:rsidR="005A7E57" w:rsidRPr="00EF4ED3" w:rsidRDefault="009C6BCA" w:rsidP="00FB7A2E">
                  <w:pPr>
                    <w:rPr>
                      <w:rFonts w:ascii="Gill Sans" w:hAnsi="Gill Sans" w:cs="Gill Sans"/>
                    </w:rPr>
                  </w:pPr>
                  <w:r>
                    <w:rPr>
                      <w:rFonts w:ascii="Gill Sans" w:hAnsi="Gill Sans" w:cs="Gill Sans"/>
                    </w:rPr>
                    <w:t>A job</w:t>
                  </w:r>
                  <w:r w:rsidR="007F3B1B" w:rsidRPr="00EF4ED3">
                    <w:rPr>
                      <w:rFonts w:ascii="Gill Sans" w:hAnsi="Gill Sans" w:cs="Gill Sans"/>
                    </w:rPr>
                    <w:t xml:space="preserve"> that will allow me to ut</w:t>
                  </w:r>
                  <w:r w:rsidR="00FB7A2E">
                    <w:rPr>
                      <w:rFonts w:ascii="Gill Sans" w:hAnsi="Gill Sans" w:cs="Gill Sans"/>
                    </w:rPr>
                    <w:t>ilize problem-solving skills</w:t>
                  </w:r>
                  <w:r w:rsidR="007F3B1B" w:rsidRPr="00EF4ED3">
                    <w:rPr>
                      <w:rFonts w:ascii="Gill Sans" w:hAnsi="Gill Sans" w:cs="Gill Sans"/>
                    </w:rPr>
                    <w:t xml:space="preserve"> to further develop </w:t>
                  </w:r>
                  <w:r w:rsidR="00FB7A2E">
                    <w:rPr>
                      <w:rFonts w:ascii="Gill Sans" w:hAnsi="Gill Sans" w:cs="Gill Sans"/>
                    </w:rPr>
                    <w:t>my abilities</w:t>
                  </w:r>
                  <w:r w:rsidR="007F3B1B" w:rsidRPr="00EF4ED3">
                    <w:rPr>
                      <w:rFonts w:ascii="Gill Sans" w:hAnsi="Gill Sans" w:cs="Gill Sans"/>
                    </w:rPr>
                    <w:t>.</w:t>
                  </w:r>
                </w:p>
              </w:tc>
            </w:tr>
            <w:tr w:rsidR="00463463" w:rsidRPr="00EF4ED3" w14:paraId="2C733D26" w14:textId="77777777" w:rsidTr="009579A8">
              <w:trPr>
                <w:trHeight w:val="916"/>
              </w:trPr>
              <w:tc>
                <w:tcPr>
                  <w:tcW w:w="2963" w:type="dxa"/>
                  <w:tcMar>
                    <w:top w:w="374" w:type="dxa"/>
                    <w:bottom w:w="115" w:type="dxa"/>
                  </w:tcMar>
                </w:tcPr>
                <w:p w14:paraId="736ABFBE" w14:textId="77777777" w:rsidR="005A7E57" w:rsidRPr="00EF4ED3" w:rsidRDefault="00970BBA" w:rsidP="0043426C">
                  <w:pPr>
                    <w:pStyle w:val="Heading3"/>
                    <w:rPr>
                      <w:rFonts w:ascii="Gill Sans" w:hAnsi="Gill Sans" w:cs="Gill Sans"/>
                    </w:rPr>
                  </w:pPr>
                  <w:sdt>
                    <w:sdtPr>
                      <w:rPr>
                        <w:rFonts w:ascii="Gill Sans" w:hAnsi="Gill Sans" w:cs="Gill Sans"/>
                      </w:rPr>
                      <w:alias w:val="Skills:"/>
                      <w:tag w:val="Skills:"/>
                      <w:id w:val="1490835561"/>
                      <w:placeholder>
                        <w:docPart w:val="C6E0CBA230CB1B498FDA5FE0E0EA25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EF4ED3">
                        <w:rPr>
                          <w:rFonts w:ascii="Gill Sans" w:hAnsi="Gill Sans" w:cs="Gill Sans"/>
                        </w:rPr>
                        <w:t>Skills</w:t>
                      </w:r>
                    </w:sdtContent>
                  </w:sdt>
                </w:p>
                <w:p w14:paraId="614AC7B2" w14:textId="77777777" w:rsidR="00616FF4" w:rsidRPr="00EF4ED3" w:rsidRDefault="00616FF4" w:rsidP="00616FF4">
                  <w:pPr>
                    <w:pStyle w:val="GraphicElement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mc:AlternateContent>
                      <mc:Choice Requires="wps">
                        <w:drawing>
                          <wp:inline distT="0" distB="0" distL="0" distR="0" wp14:anchorId="4A6FC5BE" wp14:editId="3D01F5D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700C7CD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" strokecolor="#82cdf3 [1940]" strokeweight="1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CDBD241" w14:textId="77777777" w:rsidR="00463463" w:rsidRPr="00EF4ED3" w:rsidRDefault="007F3B1B" w:rsidP="007F3B1B">
                  <w:pPr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Languages: C++, Python, Java, C, C#, Swift</w:t>
                  </w:r>
                </w:p>
                <w:p w14:paraId="681DD23D" w14:textId="77777777" w:rsidR="007F3B1B" w:rsidRPr="00EF4ED3" w:rsidRDefault="007F3B1B" w:rsidP="009C4944">
                  <w:pPr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 xml:space="preserve">IDE’s: Visual Studio 2017, Python 3.6, </w:t>
                  </w:r>
                  <w:r w:rsidR="009C4944">
                    <w:rPr>
                      <w:rFonts w:ascii="Gill Sans" w:hAnsi="Gill Sans" w:cs="Gill Sans"/>
                    </w:rPr>
                    <w:t xml:space="preserve">   </w:t>
                  </w:r>
                  <w:proofErr w:type="spellStart"/>
                  <w:r w:rsidRPr="00EF4ED3">
                    <w:rPr>
                      <w:rFonts w:ascii="Gill Sans" w:hAnsi="Gill Sans" w:cs="Gill Sans"/>
                    </w:rPr>
                    <w:t>Xcode</w:t>
                  </w:r>
                  <w:proofErr w:type="spellEnd"/>
                  <w:r w:rsidRPr="00EF4ED3">
                    <w:rPr>
                      <w:rFonts w:ascii="Gill Sans" w:hAnsi="Gill Sans" w:cs="Gill Sans"/>
                    </w:rPr>
                    <w:t xml:space="preserve">, </w:t>
                  </w:r>
                  <w:proofErr w:type="spellStart"/>
                  <w:r w:rsidRPr="00EF4ED3">
                    <w:rPr>
                      <w:rFonts w:ascii="Gill Sans" w:hAnsi="Gill Sans" w:cs="Gill Sans"/>
                    </w:rPr>
                    <w:t>Netbeans</w:t>
                  </w:r>
                  <w:proofErr w:type="spellEnd"/>
                  <w:r w:rsidRPr="00EF4ED3">
                    <w:rPr>
                      <w:rFonts w:ascii="Gill Sans" w:hAnsi="Gill Sans" w:cs="Gill Sans"/>
                    </w:rPr>
                    <w:t>, Eclipse</w:t>
                  </w:r>
                </w:p>
                <w:p w14:paraId="5B176B10" w14:textId="77777777" w:rsidR="007F3B1B" w:rsidRPr="00EF4ED3" w:rsidRDefault="007F3B1B" w:rsidP="007F3B1B">
                  <w:pPr>
                    <w:jc w:val="both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 xml:space="preserve">OS: Windows, macOS, Linux </w:t>
                  </w:r>
                </w:p>
              </w:tc>
            </w:tr>
          </w:tbl>
          <w:p w14:paraId="5BFDA9B4" w14:textId="77777777" w:rsidR="00B93310" w:rsidRPr="00EF4ED3" w:rsidRDefault="00B93310" w:rsidP="003856C9">
            <w:pPr>
              <w:rPr>
                <w:rFonts w:ascii="Gill Sans" w:hAnsi="Gill Sans" w:cs="Gill Sans"/>
              </w:rPr>
            </w:pPr>
          </w:p>
        </w:tc>
        <w:tc>
          <w:tcPr>
            <w:tcW w:w="674" w:type="dxa"/>
          </w:tcPr>
          <w:p w14:paraId="2D64427F" w14:textId="77777777" w:rsidR="007F3B1B" w:rsidRPr="00EF4ED3" w:rsidRDefault="007F3B1B" w:rsidP="007F3B1B">
            <w:pPr>
              <w:jc w:val="both"/>
              <w:rPr>
                <w:rFonts w:ascii="Gill Sans" w:hAnsi="Gill Sans" w:cs="Gill Sans"/>
              </w:rPr>
            </w:pPr>
          </w:p>
        </w:tc>
        <w:tc>
          <w:tcPr>
            <w:tcW w:w="6056" w:type="dxa"/>
          </w:tcPr>
          <w:tbl>
            <w:tblPr>
              <w:tblW w:w="6056" w:type="dxa"/>
              <w:tblInd w:w="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056"/>
            </w:tblGrid>
            <w:tr w:rsidR="008F6337" w:rsidRPr="00EF4ED3" w14:paraId="4ACFF997" w14:textId="77777777" w:rsidTr="009579A8">
              <w:trPr>
                <w:trHeight w:val="3070"/>
              </w:trPr>
              <w:tc>
                <w:tcPr>
                  <w:tcW w:w="605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A57CF62" w14:textId="77777777" w:rsidR="008F6337" w:rsidRPr="00EF4ED3" w:rsidRDefault="00970BBA" w:rsidP="008F6337">
                  <w:pPr>
                    <w:pStyle w:val="Heading2"/>
                    <w:rPr>
                      <w:rFonts w:ascii="Gill Sans" w:hAnsi="Gill Sans" w:cs="Gill Sans"/>
                    </w:rPr>
                  </w:pPr>
                  <w:sdt>
                    <w:sdtPr>
                      <w:rPr>
                        <w:rFonts w:ascii="Gill Sans" w:hAnsi="Gill Sans" w:cs="Gill Sans"/>
                      </w:rPr>
                      <w:alias w:val="Experience:"/>
                      <w:tag w:val="Experience:"/>
                      <w:id w:val="1217937480"/>
                      <w:placeholder>
                        <w:docPart w:val="F33C7564517EC344A86E93CD80DA23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EF4ED3">
                        <w:rPr>
                          <w:rFonts w:ascii="Gill Sans" w:hAnsi="Gill Sans" w:cs="Gill Sans"/>
                        </w:rPr>
                        <w:t>Experience</w:t>
                      </w:r>
                    </w:sdtContent>
                  </w:sdt>
                </w:p>
                <w:p w14:paraId="15BBED39" w14:textId="77777777" w:rsidR="008F6337" w:rsidRPr="00EF4ED3" w:rsidRDefault="007F3B1B" w:rsidP="002B3890">
                  <w:pPr>
                    <w:pStyle w:val="Heading4"/>
                    <w:rPr>
                      <w:rFonts w:ascii="Gill Sans" w:hAnsi="Gill Sans" w:cs="Gill Sans"/>
                      <w:b w:val="0"/>
                      <w:iCs w:val="0"/>
                    </w:rPr>
                  </w:pPr>
                  <w:r w:rsidRPr="00EF4ED3">
                    <w:rPr>
                      <w:rFonts w:ascii="Gill Sans" w:hAnsi="Gill Sans" w:cs="Gill Sans"/>
                      <w:b w:val="0"/>
                      <w:iCs w:val="0"/>
                    </w:rPr>
                    <w:t>Tutor at butler County community college</w:t>
                  </w:r>
                </w:p>
                <w:p w14:paraId="658858AE" w14:textId="77777777" w:rsidR="008F6337" w:rsidRPr="00EF4ED3" w:rsidRDefault="007F3B1B" w:rsidP="008F6337">
                  <w:pPr>
                    <w:pStyle w:val="Heading5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January 2018 - Present</w:t>
                  </w:r>
                </w:p>
                <w:p w14:paraId="3ABEF529" w14:textId="41F150AB" w:rsidR="008F6337" w:rsidRPr="00EF4ED3" w:rsidRDefault="007F3B1B" w:rsidP="008D6F51">
                  <w:pPr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Tutor students in computer science courses</w:t>
                  </w:r>
                  <w:r w:rsidR="008D6F51">
                    <w:rPr>
                      <w:rFonts w:ascii="Gill Sans" w:hAnsi="Gill Sans" w:cs="Gill Sans"/>
                    </w:rPr>
                    <w:t>,</w:t>
                  </w:r>
                  <w:r w:rsidRPr="00EF4ED3">
                    <w:rPr>
                      <w:rFonts w:ascii="Gill Sans" w:hAnsi="Gill Sans" w:cs="Gill Sans"/>
                    </w:rPr>
                    <w:t xml:space="preserve"> assisting with homework and related coursework </w:t>
                  </w:r>
                </w:p>
              </w:tc>
            </w:tr>
            <w:tr w:rsidR="008F6337" w:rsidRPr="00EF4ED3" w14:paraId="1BE5C823" w14:textId="77777777" w:rsidTr="009579A8">
              <w:trPr>
                <w:trHeight w:val="3439"/>
              </w:trPr>
              <w:tc>
                <w:tcPr>
                  <w:tcW w:w="605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7A6EB93" w14:textId="77777777" w:rsidR="008F6337" w:rsidRPr="00EF4ED3" w:rsidRDefault="00970BBA" w:rsidP="008F6337">
                  <w:pPr>
                    <w:pStyle w:val="Heading2"/>
                    <w:rPr>
                      <w:rFonts w:ascii="Gill Sans" w:hAnsi="Gill Sans" w:cs="Gill Sans"/>
                    </w:rPr>
                  </w:pPr>
                  <w:sdt>
                    <w:sdtPr>
                      <w:rPr>
                        <w:rFonts w:ascii="Gill Sans" w:hAnsi="Gill Sans" w:cs="Gill Sans"/>
                      </w:rPr>
                      <w:alias w:val="Education:"/>
                      <w:tag w:val="Education:"/>
                      <w:id w:val="1349516922"/>
                      <w:placeholder>
                        <w:docPart w:val="5E02209715571E499F6A006C05298F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EF4ED3">
                        <w:rPr>
                          <w:rFonts w:ascii="Gill Sans" w:hAnsi="Gill Sans" w:cs="Gill Sans"/>
                        </w:rPr>
                        <w:t>Education</w:t>
                      </w:r>
                    </w:sdtContent>
                  </w:sdt>
                </w:p>
                <w:p w14:paraId="49A83873" w14:textId="77777777" w:rsidR="007B2F5C" w:rsidRPr="00EF4ED3" w:rsidRDefault="007F3B1B" w:rsidP="002B3890">
                  <w:pPr>
                    <w:pStyle w:val="Heading4"/>
                    <w:rPr>
                      <w:rFonts w:ascii="Gill Sans" w:hAnsi="Gill Sans" w:cs="Gill Sans"/>
                      <w:b w:val="0"/>
                      <w:iCs w:val="0"/>
                    </w:rPr>
                  </w:pPr>
                  <w:r w:rsidRPr="00EF4ED3">
                    <w:rPr>
                      <w:rFonts w:ascii="Gill Sans" w:hAnsi="Gill Sans" w:cs="Gill Sans"/>
                      <w:b w:val="0"/>
                      <w:iCs w:val="0"/>
                    </w:rPr>
                    <w:t>Butler County Community college</w:t>
                  </w:r>
                </w:p>
                <w:p w14:paraId="558A69A5" w14:textId="77777777" w:rsidR="007B2F5C" w:rsidRPr="00EF4ED3" w:rsidRDefault="007F3B1B" w:rsidP="007B2F5C">
                  <w:pPr>
                    <w:pStyle w:val="Heading5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Associate of Science in Computer Science</w:t>
                  </w:r>
                </w:p>
                <w:p w14:paraId="3A03BEED" w14:textId="77777777" w:rsidR="007F3B1B" w:rsidRPr="00EF4ED3" w:rsidRDefault="007F3B1B" w:rsidP="007F3B1B">
                  <w:pPr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May 2018</w:t>
                  </w:r>
                </w:p>
                <w:p w14:paraId="3CC057B9" w14:textId="77777777" w:rsidR="007F3B1B" w:rsidRDefault="007F3B1B" w:rsidP="007F3B1B">
                  <w:pPr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3.2 GPA</w:t>
                  </w:r>
                </w:p>
                <w:p w14:paraId="39F234F1" w14:textId="77777777" w:rsidR="00EF4ED3" w:rsidRPr="00EF4ED3" w:rsidRDefault="00EF4ED3" w:rsidP="007F3B1B">
                  <w:pPr>
                    <w:rPr>
                      <w:rFonts w:ascii="Gill Sans" w:hAnsi="Gill Sans" w:cs="Gill Sans"/>
                    </w:rPr>
                  </w:pPr>
                  <w:r>
                    <w:rPr>
                      <w:rFonts w:ascii="Gill Sans" w:hAnsi="Gill Sans" w:cs="Gill Sans"/>
                    </w:rPr>
                    <w:t>Fall 2017 Dean’s List</w:t>
                  </w:r>
                </w:p>
              </w:tc>
            </w:tr>
            <w:tr w:rsidR="008F6337" w:rsidRPr="00EF4ED3" w14:paraId="519455A0" w14:textId="77777777" w:rsidTr="009579A8">
              <w:trPr>
                <w:trHeight w:val="2217"/>
              </w:trPr>
              <w:tc>
                <w:tcPr>
                  <w:tcW w:w="6056" w:type="dxa"/>
                </w:tcPr>
                <w:p w14:paraId="593B9E3C" w14:textId="77777777" w:rsidR="008F6337" w:rsidRPr="00EF4ED3" w:rsidRDefault="007F3B1B" w:rsidP="008F6337">
                  <w:pPr>
                    <w:pStyle w:val="Heading2"/>
                    <w:rPr>
                      <w:rFonts w:ascii="Gill Sans" w:hAnsi="Gill Sans" w:cs="Gill Sans"/>
                    </w:rPr>
                  </w:pPr>
                  <w:r w:rsidRPr="00EF4ED3">
                    <w:rPr>
                      <w:rFonts w:ascii="Gill Sans" w:hAnsi="Gill Sans" w:cs="Gill Sans"/>
                    </w:rPr>
                    <w:t>Activities</w:t>
                  </w:r>
                </w:p>
                <w:p w14:paraId="5F32547D" w14:textId="77777777" w:rsidR="008F6337" w:rsidRDefault="00EF4ED3" w:rsidP="00EF4ED3">
                  <w:pPr>
                    <w:rPr>
                      <w:rFonts w:ascii="Gill Sans" w:hAnsi="Gill Sans" w:cs="Gill Sans"/>
                    </w:rPr>
                  </w:pPr>
                  <w:r>
                    <w:rPr>
                      <w:rFonts w:ascii="Gill Sans" w:hAnsi="Gill Sans" w:cs="Gill Sans"/>
                    </w:rPr>
                    <w:t>Riding for the Handicapped of Western PA (RHWPA)</w:t>
                  </w:r>
                </w:p>
                <w:p w14:paraId="28E02072" w14:textId="77777777" w:rsidR="00EF4ED3" w:rsidRDefault="00EF4ED3" w:rsidP="00EF4ED3">
                  <w:pPr>
                    <w:rPr>
                      <w:rFonts w:ascii="Gill Sans" w:hAnsi="Gill Sans" w:cs="Gill Sans"/>
                    </w:rPr>
                  </w:pPr>
                  <w:r>
                    <w:rPr>
                      <w:rFonts w:ascii="Gill Sans" w:hAnsi="Gill Sans" w:cs="Gill Sans"/>
                    </w:rPr>
                    <w:t>2015 – Present</w:t>
                  </w:r>
                </w:p>
                <w:p w14:paraId="39497182" w14:textId="77777777" w:rsidR="00EF4ED3" w:rsidRPr="00EF4ED3" w:rsidRDefault="00EF4ED3" w:rsidP="00EF4ED3">
                  <w:pPr>
                    <w:rPr>
                      <w:rFonts w:ascii="Gill Sans" w:hAnsi="Gill Sans" w:cs="Gill Sans"/>
                    </w:rPr>
                  </w:pPr>
                  <w:r>
                    <w:rPr>
                      <w:rFonts w:ascii="Gill Sans" w:hAnsi="Gill Sans" w:cs="Gill Sans"/>
                    </w:rPr>
                    <w:t>Volunteer to assist children with physical and mental disabilities in therapeutic horseback riding</w:t>
                  </w:r>
                </w:p>
              </w:tc>
              <w:bookmarkStart w:id="0" w:name="_GoBack"/>
              <w:bookmarkEnd w:id="0"/>
            </w:tr>
          </w:tbl>
          <w:p w14:paraId="42A5CD51" w14:textId="77777777" w:rsidR="008F6337" w:rsidRPr="00EF4ED3" w:rsidRDefault="008F6337" w:rsidP="003856C9">
            <w:pPr>
              <w:rPr>
                <w:rFonts w:ascii="Gill Sans" w:hAnsi="Gill Sans" w:cs="Gill Sans"/>
              </w:rPr>
            </w:pPr>
          </w:p>
        </w:tc>
      </w:tr>
    </w:tbl>
    <w:p w14:paraId="57376C46" w14:textId="77777777" w:rsidR="00E941EF" w:rsidRPr="00EF4ED3" w:rsidRDefault="00E941EF" w:rsidP="00EF4ED3">
      <w:pPr>
        <w:pStyle w:val="NoSpacing"/>
        <w:jc w:val="both"/>
        <w:rPr>
          <w:rFonts w:ascii="Gill Sans" w:hAnsi="Gill Sans" w:cs="Gill Sans"/>
        </w:rPr>
      </w:pPr>
    </w:p>
    <w:sectPr w:rsidR="00E941EF" w:rsidRPr="00EF4ED3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0FBA9" w14:textId="77777777" w:rsidR="00970BBA" w:rsidRDefault="00970BBA" w:rsidP="003856C9">
      <w:pPr>
        <w:spacing w:after="0" w:line="240" w:lineRule="auto"/>
      </w:pPr>
      <w:r>
        <w:separator/>
      </w:r>
    </w:p>
  </w:endnote>
  <w:endnote w:type="continuationSeparator" w:id="0">
    <w:p w14:paraId="54B75FBC" w14:textId="77777777" w:rsidR="00970BBA" w:rsidRDefault="00970BB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E956F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22F2703" wp14:editId="75F886D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8F767A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9579A8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12A79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38BB78" wp14:editId="427CCE5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16510" b="2984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24668E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O0VxAAA&#10;ANsAAAAPAAAAZHJzL2Rvd25yZXYueG1sRI9Ba8JAFITvBf/D8oTe6saWFkldxZQWDPRSFezxkX0m&#10;wex7YXeN8d93C4Ueh5n5hlmuR9epgXxohQ3MZxko4kpsy7WBw/7jYQEqRGSLnTAZuFGA9Wpyt8Tc&#10;ypW/aNjFWiUIhxwNNDH2udahashhmElPnLyTeIcxSV9r6/Ga4K7Tj1n2oh22nBYa7Omtoeq8uzgD&#10;21JOt3Ljh/fj8bOQ4vLdl4UYcz8dN6+gIo3xP/zX3loDT8/w+yX9AL3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cztFcQAAADbAAAADwAAAAAAAAAAAAAAAACXAgAAZHJzL2Rv&#10;d25yZXYueG1sUEsFBgAAAAAEAAQA9QAAAIgDAAAAAA==&#10;" path="m784,0l852,,784,40,784,0xm627,0l705,,705,85,627,132,627,0xm468,0l548,,548,179,468,226,468,0xm311,0l390,,390,271,385,275,311,275,311,0xm154,0l233,,233,275,154,275,154,0xm0,0l76,,76,275,,275,,0xe" fillcolor="#d8d8d8 [2732]" strokecolor="#abddf7 [1300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8bHoxAAA&#10;ANsAAAAPAAAAZHJzL2Rvd25yZXYueG1sRI9BawIxFITvgv8hPMGbZu1SLVujiFCwUA9dBdvbI3lu&#10;Fjcvyybq9t83hYLHYWa+YZbr3jXiRl2oPSuYTTMQxNqbmisFx8Pb5AVEiMgGG8+k4IcCrFfDwRIL&#10;4+/8SbcyViJBOBSowMbYFlIGbclhmPqWOHln3zmMSXaVNB3eE9w18inL5tJhzWnBYktbS/pSXp0C&#10;WebfOX3snqujfd/vvw76vDhppcajfvMKIlIfH+H/9s4oyOfw9yX9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vGx6MQAAADbAAAADwAAAAAAAAAAAAAAAACXAgAAZHJzL2Rv&#10;d25yZXYueG1sUEsFBgAAAAAEAAQA9QAAAIg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abddf7 [1300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SZ2/wgAA&#10;ANsAAAAPAAAAZHJzL2Rvd25yZXYueG1sRI9Bi8IwFITvgv8hPMGbpiqs0jWKWCx7Eq3Cenw0b9uy&#10;zUtpYu3++40geBxm5htmve1NLTpqXWVZwWwagSDOra64UHC9HCYrEM4ja6wtk4I/crDdDAdrjLV9&#10;8Jm6zBciQNjFqKD0vomldHlJBt3UNsTB+7GtQR9kW0jd4iPATS3nUfQhDVYcFkpsaF9S/pvdjYKE&#10;vq3l0+wi0yS53Y6pPM7TTqnxqN99gvDU+3f41f7SChZLeH4JP0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Jnb/CAAAA2wAAAA8AAAAAAAAAAAAAAAAAlwIAAGRycy9kb3du&#10;cmV2LnhtbFBLBQYAAAAABAAEAPUAAACGAwAAAAA=&#10;" path="m65,0l75,92,,92,65,0xe" fillcolor="#d8d8d8 [2732]" strokecolor="#abddf7 [1300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JniNwQAA&#10;ANsAAAAPAAAAZHJzL2Rvd25yZXYueG1sRE+7asMwFN0D/QdxC90SOW0JxY0SkoBpIV3ieOh4sW4t&#10;Y+vKteRH/j4aCh0P573dz7YVI/W+dqxgvUpAEJdO11wpKK7Z8g2ED8gaW8ek4EYe9ruHxRZT7Sa+&#10;0JiHSsQQ9ikqMCF0qZS+NGTRr1xHHLkf11sMEfaV1D1OMdy28jlJNtJizbHBYEcnQ2WTD1aB/20M&#10;NcfXIc/w++N2PpVHXXwp9fQ4H95BBJrDv/jP/akVvMSx8Uv8AXJ3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yZ4jcEAAADbAAAADwAAAAAAAAAAAAAAAACXAgAAZHJzL2Rvd25y&#10;ZXYueG1sUEsFBgAAAAAEAAQA9QAAAIUDAAAAAA==&#10;" path="m643,84l659,87,659,87,657,96,644,96,643,84xm483,63l562,73,565,96,486,96,483,63xm322,43l385,51,386,52,402,53,406,96,328,96,322,43xm162,21l199,27,199,28,241,33,249,96,170,96,162,21xm0,0l11,1,12,4,81,12,90,96,11,96,,0xe" fillcolor="#d8d8d8 [2732]" strokecolor="#abddf7 [1300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3THtwwAA&#10;ANsAAAAPAAAAZHJzL2Rvd25yZXYueG1sRI9LawIxFIX3Bf9DuIK7mlFbH6NRSkvBVcHHxt0luc7D&#10;yc2QxHH675tCocvDOec7nM2ut43oyIfKsYLJOANBrJ2puFBwPn0+L0GEiGywcUwKvinAbjt42mBu&#10;3IMP1B1jIRKEQ44KyhjbXMqgS7IYxq4lTt7VeYsxSV9I4/GR4LaR0yybS4sVp4USW3ovSd+Od6ug&#10;4X33ovXlo6K6rr/4vng937xSo2H/tgYRqY//4b/23iiYreD3S/oBcv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3THtwwAAANsAAAAPAAAAAAAAAAAAAAAAAJcCAABkcnMvZG93&#10;bnJldi54bWxQSwUGAAAAAAQABAD1AAAAhwMAAAAA&#10;" path="m1,0l12,8,,8,1,0xe" fillcolor="#d8d8d8 [2732]" strokecolor="#abddf7 [1300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TFhwQAA&#10;ANsAAAAPAAAAZHJzL2Rvd25yZXYueG1sRE/LisIwFN0P+A/hCu7GVC3OUI2i8wARZzHqB1yaaxts&#10;bmqTqR2/3iwEl4fzni87W4mWGm8cKxgNExDEudOGCwXHw/frOwgfkDVWjknBP3lYLnovc8y0u/Iv&#10;tftQiBjCPkMFZQh1JqXPS7Loh64mjtzJNRZDhE0hdYPXGG4rOU6SqbRoODaUWNNHSfl5/2cVtF+X&#10;yW6tb7v0x2wMpelNv20/lRr0u9UMRKAuPMUP90YrSOP6+CX+ALm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pkxYcEAAADbAAAADwAAAAAAAAAAAAAAAACXAgAAZHJzL2Rvd25y&#10;ZXYueG1sUEsFBgAAAAAEAAQA9QAAAIUDAAAAAA==&#10;" path="m871,157l871,159,841,275,719,275,871,157xm816,0l871,,871,57,590,275,460,275,816,0xm557,0l686,,331,275,318,275,259,230,557,0xm298,0l427,,195,180,130,129,298,0xm39,0l168,,65,80,,29,39,0xe" fillcolor="#d8d8d8 [2732]" strokecolor="#abddf7 [1300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+84MxAAA&#10;ANsAAAAPAAAAZHJzL2Rvd25yZXYueG1sRI/dagIxFITvC75DOELvanZVqq5GkYIiaKH+gLeHzXF3&#10;cXOSblJd394UCr0cZuYbZrZoTS1u1PjKsoK0l4Agzq2uuFBwOq7exiB8QNZYWyYFD/KwmHdeZphp&#10;e+c93Q6hEBHCPkMFZQguk9LnJRn0PeuIo3exjcEQZVNI3eA9wk0t+0nyLg1WHBdKdPRRUn49/BgF&#10;/D348uzOk3U60fjYuvz4Odop9dptl1MQgdrwH/5rb7SCYQq/X+IPkP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/vODMQAAADbAAAADwAAAAAAAAAAAAAAAACXAgAAZHJzL2Rv&#10;d25yZXYueG1sUEsFBgAAAAAEAAQA9QAAAIgDAAAAAA==&#10;" path="m0,0l597,,786,25,825,107,827,111,735,99,644,87,552,75,460,61,369,49,277,37,185,25,94,12,3,,,0xe" fillcolor="#d8d8d8 [2732]" strokecolor="#abddf7 [1300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oRfvgAA&#10;ANsAAAAPAAAAZHJzL2Rvd25yZXYueG1sRI/NCsIwEITvgu8QVvCmqSIi1SgiiF4UqoLXpVnbYrMp&#10;TazVpzeC4HGYn49ZrFpTioZqV1hWMBpGIIhTqwvOFFzO28EMhPPIGkvLpOBFDlbLbmeBsbZPTqg5&#10;+UyEEXYxKsi9r2IpXZqTQTe0FXHwbrY26IOsM6lrfIZxU8pxFE2lwYIDIceKNjml99PDBMh03x6u&#10;0dXsjj55N/dEZqhvSvV77XoOwlPr/+Ffe68VTMbw/RJ+gFx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xqEX74AAADbAAAADwAAAAAAAAAAAAAAAACXAgAAZHJzL2Rvd25yZXYu&#10;eG1sUEsFBgAAAAAEAAQA9QAAAIIDAAAAAA==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abddf7 [1300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hN3wwAA&#10;ANsAAAAPAAAAZHJzL2Rvd25yZXYueG1sRI/BasMwEETvgf6D2EJuidw0JMWNbJpAQy8N2O0HLNbW&#10;MrVWRlIc5++jQiHHYWbeMLtysr0YyYfOsYKnZQaCuHG641bB99f74gVEiMgae8ek4EoByuJhtsNc&#10;uwtXNNaxFQnCIUcFJsYhlzI0hiyGpRuIk/fjvMWYpG+l9nhJcNvLVZZtpMWO04LBgQ6Gmt/6bBVM&#10;h/1qW2/4ZMz66MfPaswGI5WaP05vryAiTfEe/m9/aAXrZ/j7kn6ALG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thN3wwAAANsAAAAPAAAAAAAAAAAAAAAAAJcCAABkcnMvZG93&#10;bnJldi54bWxQSwUGAAAAAAQABAD1AAAAhwMAAAAA&#10;" path="m761,193l793,267,793,267,779,275,624,275,761,193,761,193xm696,48l729,121,728,121,468,275,312,275,696,48,696,48xm466,0l622,,156,275,,275,466,0xe" fillcolor="#d8d8d8 [2732]" strokecolor="#abddf7 [1300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9AB6C" w14:textId="77777777" w:rsidR="00970BBA" w:rsidRDefault="00970BBA" w:rsidP="003856C9">
      <w:pPr>
        <w:spacing w:after="0" w:line="240" w:lineRule="auto"/>
      </w:pPr>
      <w:r>
        <w:separator/>
      </w:r>
    </w:p>
  </w:footnote>
  <w:footnote w:type="continuationSeparator" w:id="0">
    <w:p w14:paraId="7309317B" w14:textId="77777777" w:rsidR="00970BBA" w:rsidRDefault="00970BB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481B0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322BC0A" wp14:editId="4694B6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BC6E5F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974C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A59BD65" wp14:editId="3FC3BD0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16510" b="2984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614F10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6PhxQAA&#10;ANsAAAAPAAAAZHJzL2Rvd25yZXYueG1sRI9BawIxFITvBf9DeAVvNdvSLrKaXUQpVPDQqi14e2ye&#10;u8HNy5JEXf99Uyh4HGbmG2ZeDbYTF/LBOFbwPMlAENdOG24U7HfvT1MQISJr7ByTghsFqMrRwxwL&#10;7a78RZdtbESCcChQQRtjX0gZ6pYshonriZN3dN5iTNI3Unu8Jrjt5EuW5dKi4bTQYk/LlurT9mwV&#10;uJ+31eLT8Dl8H0y+WS9Pgz/slRo/DosZiEhDvIf/2x9awWsOf1/SD5D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Ho+HFAAAA2wAAAA8AAAAAAAAAAAAAAAAAlwIAAGRycy9k&#10;b3ducmV2LnhtbFBLBQYAAAAABAAEAPUAAACJ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abddf7 [1300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/HxfwwAA&#10;ANsAAAAPAAAAZHJzL2Rvd25yZXYueG1sRI9Pi8IwFMTvgt8hvIW9aboi6laj+IcF2Yvoinh8NM+2&#10;mLyUJmr105sFweMw85thJrPGGnGl2peOFXx1ExDEmdMl5wr2fz+dEQgfkDUax6TgTh5m03Zrgql2&#10;N97SdRdyEUvYp6igCKFKpfRZQRZ911XE0Tu52mKIss6lrvEWy62RvSQZSIslx4UCK1oWlJ13F6ug&#10;/zCbw/dxT2b121/h4lj63n2p1OdHMx+DCNSEd/hFr3XkhvD/Jf4AOX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/HxfwwAAANsAAAAPAAAAAAAAAAAAAAAAAJcCAABkcnMvZG93&#10;bnJldi54bWxQSwUGAAAAAAQABAD1AAAAhwMAAAAA&#10;" path="m182,26l252,35,186,35,182,26xm0,0l3,2,91,14,100,35,14,35,,0xm0,0l0,,,2,,0xe" fillcolor="#d8d8d8 [2732]" strokecolor="#abddf7 [1300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5D8owgAA&#10;ANsAAAAPAAAAZHJzL2Rvd25yZXYueG1sRE/LasJAFN0L/sNwBXd14oMq0VFUEJTSQlXQ5SVzTaKZ&#10;OzEzmrRf31kUXB7Oe7ZoTCGeVLncsoJ+LwJBnFidc6rgeNi8TUA4j6yxsEwKfsjBYt5uzTDWtuZv&#10;eu59KkIIuxgVZN6XsZQuycig69mSOHAXWxn0AVap1BXWIdwUchBF79JgzqEhw5LWGSW3/cMoqHe+&#10;Xt1Ow919/HH9lF+/24EdnpXqdprlFISnxr/E/+6tVjAKY8OX8APk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kPyjCAAAA2wAAAA8AAAAAAAAAAAAAAAAAlwIAAGRycy9kb3du&#10;cmV2LnhtbFBLBQYAAAAABAAEAPUAAACGAwAAAAA=&#10;" path="m8,69l8,69,8,69,8,69xm0,0l80,,81,13,11,68,8,65,,0xe" fillcolor="#d8d8d8 [2732]" strokecolor="#abddf7 [1300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tGBuwAA&#10;ANoAAAAPAAAAZHJzL2Rvd25yZXYueG1sRE/NCsIwDL4LvkOJ4E07FUWmVVQQ9agTvIY1bmNrOtaq&#10;8+2tIHgKH99vluvWVOJJjSssKxgNIxDEqdUFZwquyX4wB+E8ssbKMil4k4P1qttZYqzti8/0vPhM&#10;hBB2MSrIva9jKV2ak0E3tDVx4O62MegDbDKpG3yFcFPJcRTNpMGCQ0OONe1ySsvLwyioJ1s/erQ3&#10;nt53WTlJTzwtk4NS/V67WYDw1Pq/+Oc+6jAfvq98r1x9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t7bRgbsAAADaAAAADwAAAAAAAAAAAAAAAACXAgAAZHJzL2Rvd25yZXYueG1s&#10;UEsFBgAAAAAEAAQA9QAAAH8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abddf7 [1300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QZBewAAA&#10;ANsAAAAPAAAAZHJzL2Rvd25yZXYueG1sRE9Na8JAEL0X/A/LCL3VjUJLja4iimAPRTSK1yE7JsHs&#10;bMiuMf77zkHo8fG+58ve1aqjNlSeDYxHCSji3NuKCwOnbPvxDSpEZIu1ZzLwpADLxeBtjqn1Dz5Q&#10;d4yFkhAOKRooY2xSrUNeksMw8g2xcFffOowC20LbFh8S7mo9SZIv7bBiaSixoXVJ+e14d1JyuW72&#10;h2xzrqdN0mXPVVz/hF9j3of9agYqUh//xS/3zhr4lPXyRX6AXv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QZBewAAAANsAAAAPAAAAAAAAAAAAAAAAAJcCAABkcnMvZG93bnJl&#10;di54bWxQSwUGAAAAAAQABAD1AAAAhAMAAAAA&#10;" path="m301,0l328,,332,18,301,0xm0,0l151,,361,129,365,148,365,148,387,239,383,236,309,191,231,143,152,93,74,45,,0xe" fillcolor="#d8d8d8 [2732]" strokecolor="#abddf7 [1300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XANxAAA&#10;ANsAAAAPAAAAZHJzL2Rvd25yZXYueG1sRI/disIwFITvBd8hHGHvNFVYcatRRBAVWfAX9O7QnG3L&#10;Nielidru0xtB2MthZr5hJrPaFOJOlcstK+j3IhDEidU5pwpOx2V3BMJ5ZI2FZVLQkIPZtN2aYKzt&#10;g/d0P/hUBAi7GBVk3pexlC7JyKDr2ZI4eD+2MuiDrFKpK3wEuCnkIIqG0mDOYSHDkhYZJb+Hm1HA&#10;8uv7T15OzfWy2ix2q/Oemm2t1Eenno9BeKr9f/jdXmsFn314fQk/QE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FwDcQAAADbAAAADwAAAAAAAAAAAAAAAACXAgAAZHJzL2Rv&#10;d25yZXYueG1sUEsFBgAAAAAEAAQA9QAAAIgDAAAAAA==&#10;" path="m63,169l848,275,252,275,182,266,91,254,3,242,,240,,240,,240,,240,63,169xm191,26l1431,192,1471,275,1444,275,128,97,191,26xm593,0l1189,,1348,21,1389,107,593,0xe" fillcolor="#d8d8d8 [2732]" strokecolor="#abddf7 [1300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3hFoxAAA&#10;ANsAAAAPAAAAZHJzL2Rvd25yZXYueG1sRI9Pa8JAFMTvQr/D8gq96caAItFV2mL/5CIkrZ4f2WcS&#10;mn0bs9skfvtuQfA4zMxvmM1uNI3oqXO1ZQXzWQSCuLC65lLB99fbdAXCeWSNjWVScCUHu+3DZIOJ&#10;tgNn1Oe+FAHCLkEFlfdtIqUrKjLoZrYlDt7ZdgZ9kF0pdYdDgJtGxlG0lAZrDgsVtvRaUfGT/xoF&#10;zSHNTtbNMV18FPHx/UXu+SKVenocn9cgPI3+Hr61P7WCRQz/X8IP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t4RaM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abddf7 [1300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IF5xgAA&#10;ANsAAAAPAAAAZHJzL2Rvd25yZXYueG1sRI9Ba8JAFITvhf6H5Qm9SN001VRSV6lFURApWsXra/aZ&#10;hGbfhuyq8d93BaHHYWa+YUaT1lTiTI0rLSt46UUgiDOrS84V7L7nz0MQziNrrCyTgis5mIwfH0aY&#10;anvhDZ23PhcBwi5FBYX3dSqlywoy6Hq2Jg7e0TYGfZBNLnWDlwA3lYyjKJEGSw4LBdb0WVD2uz0Z&#10;Baa72sfradKdfcX67eegp/14sVHqqdN+vIPw1Pr/8L291AoGr3D7En6AH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KIF5xgAAANsAAAAPAAAAAAAAAAAAAAAAAJcCAABkcnMv&#10;ZG93bnJldi54bWxQSwUGAAAAAAQABAD1AAAAigMAAAAA&#10;" path="m0,0l79,,87,65,87,68,87,68,,0xe" fillcolor="#d8d8d8 [2732]" strokecolor="#abddf7 [1300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F82lxAAA&#10;ANsAAAAPAAAAZHJzL2Rvd25yZXYueG1sRI9BawIxFITvQv9DeAVvmq1oq6tRSkEQ9LLWi7fn5rkb&#10;3LxsN1FXf70RCh6HmfmGmS1aW4kLNd44VvDRT0AQ504bLhTsfpe9MQgfkDVWjknBjTws5m+dGaba&#10;XTmjyzYUIkLYp6igDKFOpfR5SRZ939XE0Tu6xmKIsimkbvAa4baSgyT5lBYNx4USa/opKT9tz1aB&#10;PJn9IWsn58HG/N2zTK+Pa/elVPe9/Z6CCNSGV/i/vdIKRkN4fok/QM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fNpcQAAADbAAAADwAAAAAAAAAAAAAAAACXAgAAZHJzL2Rv&#10;d25yZXYueG1sUEsFBgAAAAAEAAQA9QAAAIgDAAAAAA==&#10;" path="m170,0l276,,252,26,189,97,124,169,61,240,61,240,61,240,59,239,59,239,37,148,37,148,170,0xm0,0l63,,13,56,4,18,,0xe" fillcolor="#d8d8d8 [2732]" strokecolor="#abddf7 [1300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RZRxQAA&#10;ANsAAAAPAAAAZHJzL2Rvd25yZXYueG1sRI9Pa8JAFMTvhX6H5RW81Y3iv6auUipKDyoYA+3xkX1N&#10;Qnffxuyq6bd3hUKPw8z8hpkvO2vEhVpfO1Yw6CcgiAunay4V5Mf18wyED8gajWNS8EselovHhzmm&#10;2l35QJcslCJC2KeooAqhSaX0RUUWfd81xNH7dq3FEGVbSt3iNcKtkcMkmUiLNceFCht6r6j4yc5W&#10;gVm9DEZfZjec7s+nfOM+t7nMvFK9p+7tFUSgLvyH/9ofWsF4DPcv8Qf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JFlHFAAAA2wAAAA8AAAAAAAAAAAAAAAAAlwIAAGRycy9k&#10;b3ducmV2LnhtbFBLBQYAAAAABAAEAPUAAACJAwAAAAA=&#10;" path="m59,0l59,,59,,73,35,,35,57,2,59,2,59,,59,,59,0xe" fillcolor="#d8d8d8 [2732]" strokecolor="#abddf7 [1300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2961B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1B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7F3B1B"/>
    <w:rsid w:val="00832043"/>
    <w:rsid w:val="00832F81"/>
    <w:rsid w:val="008C7CA2"/>
    <w:rsid w:val="008D6F51"/>
    <w:rsid w:val="008F6337"/>
    <w:rsid w:val="009579A8"/>
    <w:rsid w:val="00970BBA"/>
    <w:rsid w:val="009C4944"/>
    <w:rsid w:val="009C6BCA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EF4ED3"/>
    <w:rsid w:val="00F56435"/>
    <w:rsid w:val="00FA07AA"/>
    <w:rsid w:val="00FB0A17"/>
    <w:rsid w:val="00FB6A8F"/>
    <w:rsid w:val="00FB7A2E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5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0ACEC" w:themeColor="accent1"/>
        <w:bottom w:val="single" w:sz="8" w:space="22" w:color="30ACEC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0ACEC" w:themeColor="accent1"/>
        <w:bottom w:val="single" w:sz="8" w:space="7" w:color="30ACEC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Bullet">
    <w:name w:val="List Bullet"/>
    <w:basedOn w:val="Normal"/>
    <w:rsid w:val="00EF4ED3"/>
    <w:pPr>
      <w:numPr>
        <w:numId w:val="1"/>
      </w:numPr>
      <w:tabs>
        <w:tab w:val="left" w:pos="270"/>
      </w:tabs>
      <w:spacing w:after="0" w:line="300" w:lineRule="auto"/>
      <w:contextualSpacing/>
      <w:jc w:val="left"/>
    </w:pPr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0ryhaze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5EE1FD5479684B95B70703B3A9A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3A245-3BDD-2048-8C5A-76E8EFCB25BE}"/>
      </w:docPartPr>
      <w:docPartBody>
        <w:p w:rsidR="00000000" w:rsidRDefault="00E05909">
          <w:pPr>
            <w:pStyle w:val="CC5EE1FD5479684B95B70703B3A9A4AB"/>
          </w:pPr>
          <w:r w:rsidRPr="005152F2">
            <w:t>Your Name</w:t>
          </w:r>
        </w:p>
      </w:docPartBody>
    </w:docPart>
    <w:docPart>
      <w:docPartPr>
        <w:name w:val="5E1C7FE1634DF3449FA94F3EE5E8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579CD-5FD4-7A4C-B014-2E3CA310B90F}"/>
      </w:docPartPr>
      <w:docPartBody>
        <w:p w:rsidR="00000000" w:rsidRDefault="00E05909">
          <w:pPr>
            <w:pStyle w:val="5E1C7FE1634DF3449FA94F3EE5E8A19F"/>
          </w:pPr>
          <w:r>
            <w:t>Objective</w:t>
          </w:r>
        </w:p>
      </w:docPartBody>
    </w:docPart>
    <w:docPart>
      <w:docPartPr>
        <w:name w:val="C6E0CBA230CB1B498FDA5FE0E0EA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363B8-3A01-4849-8493-8414920BCF4E}"/>
      </w:docPartPr>
      <w:docPartBody>
        <w:p w:rsidR="00000000" w:rsidRDefault="00E05909">
          <w:pPr>
            <w:pStyle w:val="C6E0CBA230CB1B498FDA5FE0E0EA250A"/>
          </w:pPr>
          <w:r>
            <w:t>Skills</w:t>
          </w:r>
        </w:p>
      </w:docPartBody>
    </w:docPart>
    <w:docPart>
      <w:docPartPr>
        <w:name w:val="F33C7564517EC344A86E93CD80DA2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3D027-FA95-9D42-A5AA-2BF60A485B4B}"/>
      </w:docPartPr>
      <w:docPartBody>
        <w:p w:rsidR="00000000" w:rsidRDefault="00E05909">
          <w:pPr>
            <w:pStyle w:val="F33C7564517EC344A86E93CD80DA238E"/>
          </w:pPr>
          <w:r w:rsidRPr="005152F2">
            <w:t>Experience</w:t>
          </w:r>
        </w:p>
      </w:docPartBody>
    </w:docPart>
    <w:docPart>
      <w:docPartPr>
        <w:name w:val="5E02209715571E499F6A006C05298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CC2F8-86D2-2C47-ACBD-D46E3563CBD9}"/>
      </w:docPartPr>
      <w:docPartBody>
        <w:p w:rsidR="00000000" w:rsidRDefault="00E05909">
          <w:pPr>
            <w:pStyle w:val="5E02209715571E499F6A006C05298F69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DF"/>
    <w:rsid w:val="004D33DF"/>
    <w:rsid w:val="00E0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EE1FD5479684B95B70703B3A9A4AB">
    <w:name w:val="CC5EE1FD5479684B95B70703B3A9A4AB"/>
  </w:style>
  <w:style w:type="paragraph" w:customStyle="1" w:styleId="6BCB86B93073E74C847561C45B13ED9C">
    <w:name w:val="6BCB86B93073E74C847561C45B13ED9C"/>
  </w:style>
  <w:style w:type="paragraph" w:customStyle="1" w:styleId="FA0AF15906B8B040AEE24C8F8EDD8FEB">
    <w:name w:val="FA0AF15906B8B040AEE24C8F8EDD8FEB"/>
  </w:style>
  <w:style w:type="paragraph" w:customStyle="1" w:styleId="7E445D14D5D7B542A9DBEC6DBC92D7CE">
    <w:name w:val="7E445D14D5D7B542A9DBEC6DBC92D7CE"/>
  </w:style>
  <w:style w:type="paragraph" w:customStyle="1" w:styleId="7B95222052872F4FB4A784F7D2429DAD">
    <w:name w:val="7B95222052872F4FB4A784F7D2429DAD"/>
  </w:style>
  <w:style w:type="paragraph" w:customStyle="1" w:styleId="5E1C7FE1634DF3449FA94F3EE5E8A19F">
    <w:name w:val="5E1C7FE1634DF3449FA94F3EE5E8A19F"/>
  </w:style>
  <w:style w:type="paragraph" w:customStyle="1" w:styleId="8F7BB3000206FA40B8AC865CFB0CCE6E">
    <w:name w:val="8F7BB3000206FA40B8AC865CFB0CCE6E"/>
  </w:style>
  <w:style w:type="paragraph" w:customStyle="1" w:styleId="C6E0CBA230CB1B498FDA5FE0E0EA250A">
    <w:name w:val="C6E0CBA230CB1B498FDA5FE0E0EA250A"/>
  </w:style>
  <w:style w:type="paragraph" w:customStyle="1" w:styleId="7C844995B2CD7C40B429269B0C29F681">
    <w:name w:val="7C844995B2CD7C40B429269B0C29F681"/>
  </w:style>
  <w:style w:type="paragraph" w:customStyle="1" w:styleId="F33C7564517EC344A86E93CD80DA238E">
    <w:name w:val="F33C7564517EC344A86E93CD80DA238E"/>
  </w:style>
  <w:style w:type="paragraph" w:customStyle="1" w:styleId="6F4C566CF180F2438B7F1D4E5A9D9485">
    <w:name w:val="6F4C566CF180F2438B7F1D4E5A9D9485"/>
  </w:style>
  <w:style w:type="paragraph" w:customStyle="1" w:styleId="1D419447AFF1DA4B91AF929688CD084B">
    <w:name w:val="1D419447AFF1DA4B91AF929688CD084B"/>
  </w:style>
  <w:style w:type="paragraph" w:customStyle="1" w:styleId="BCA26D5A344552409DAB445610A2510F">
    <w:name w:val="BCA26D5A344552409DAB445610A2510F"/>
  </w:style>
  <w:style w:type="paragraph" w:customStyle="1" w:styleId="2D0632A4DF9D214E9B3CA797C50134B1">
    <w:name w:val="2D0632A4DF9D214E9B3CA797C50134B1"/>
  </w:style>
  <w:style w:type="paragraph" w:customStyle="1" w:styleId="D3EE6ECBF4501C4B8C33226DAFEE1BEB">
    <w:name w:val="D3EE6ECBF4501C4B8C33226DAFEE1BEB"/>
  </w:style>
  <w:style w:type="paragraph" w:customStyle="1" w:styleId="02225799272DAC49BD3BC01CDE5F5875">
    <w:name w:val="02225799272DAC49BD3BC01CDE5F5875"/>
  </w:style>
  <w:style w:type="paragraph" w:customStyle="1" w:styleId="5E02209715571E499F6A006C05298F69">
    <w:name w:val="5E02209715571E499F6A006C05298F69"/>
  </w:style>
  <w:style w:type="paragraph" w:customStyle="1" w:styleId="610ACE9B729A1E4C81FC8B2BD1E070E0">
    <w:name w:val="610ACE9B729A1E4C81FC8B2BD1E070E0"/>
  </w:style>
  <w:style w:type="paragraph" w:customStyle="1" w:styleId="18AAEAE041DACB4AB8F6944958273F23">
    <w:name w:val="18AAEAE041DACB4AB8F6944958273F23"/>
  </w:style>
  <w:style w:type="paragraph" w:customStyle="1" w:styleId="DB23EB3FBB69F7468F4DBC6D620E17B7">
    <w:name w:val="DB23EB3FBB69F7468F4DBC6D620E17B7"/>
  </w:style>
  <w:style w:type="paragraph" w:customStyle="1" w:styleId="86A5CED4BAEAE7449801F51C71830B1C">
    <w:name w:val="86A5CED4BAEAE7449801F51C71830B1C"/>
  </w:style>
  <w:style w:type="paragraph" w:customStyle="1" w:styleId="37DF9D55F233D14F99543D1602E2799A">
    <w:name w:val="37DF9D55F233D14F99543D1602E2799A"/>
  </w:style>
  <w:style w:type="paragraph" w:styleId="ListBullet">
    <w:name w:val="List Bullet"/>
    <w:basedOn w:val="Normal"/>
    <w:rsid w:val="004D33DF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</w:rPr>
  </w:style>
  <w:style w:type="paragraph" w:customStyle="1" w:styleId="5B8689E5DA20E54DB6B72D63BD0AAF11">
    <w:name w:val="5B8689E5DA20E54DB6B72D63BD0AAF11"/>
    <w:rsid w:val="004D33DF"/>
  </w:style>
  <w:style w:type="paragraph" w:customStyle="1" w:styleId="D8EC972A0EB1A84B910CB5FFECA239A4">
    <w:name w:val="D8EC972A0EB1A84B910CB5FFECA239A4"/>
    <w:rsid w:val="004D33DF"/>
  </w:style>
  <w:style w:type="paragraph" w:customStyle="1" w:styleId="4A7430A64D389B41A923A1838CB5633B">
    <w:name w:val="4A7430A64D389B41A923A1838CB5633B"/>
    <w:rsid w:val="004D3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2EB736-9E94-7641-8F85-19A63256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</TotalTime>
  <Pages>1</Pages>
  <Words>146</Words>
  <Characters>664</Characters>
  <Application>Microsoft Macintosh Word</Application>
  <DocSecurity>0</DocSecurity>
  <Lines>110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Haser</dc:creator>
  <cp:keywords/>
  <dc:description/>
  <cp:lastModifiedBy>Cory Haser</cp:lastModifiedBy>
  <cp:revision>2</cp:revision>
  <dcterms:created xsi:type="dcterms:W3CDTF">2018-03-07T06:42:00Z</dcterms:created>
  <dcterms:modified xsi:type="dcterms:W3CDTF">2018-03-07T06:42:00Z</dcterms:modified>
</cp:coreProperties>
</file>